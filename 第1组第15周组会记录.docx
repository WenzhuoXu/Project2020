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ME209 第15周会议记录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2020.12.17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学生创新中心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284855" cy="2013585"/>
            <wp:effectExtent l="0" t="0" r="4445" b="5715"/>
            <wp:docPr id="1" name="图片 1" descr="551df0a69323170d8cad636e2cae7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1df0a69323170d8cad636e2cae74c"/>
                    <pic:cNvPicPr>
                      <a:picLocks noChangeAspect="1"/>
                    </pic:cNvPicPr>
                  </pic:nvPicPr>
                  <pic:blipFill>
                    <a:blip r:embed="rId4"/>
                    <a:srcRect t="9160" b="9160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确定模型，进行部分零件的自主加工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（1）本周成员多次“团聚”于学生创新中心B楼，梳理了设计逻辑，考量了各部件可靠性，统一进行模型修改工作，已基本完成第一版模型的详细设计。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（2）针对电机与齿轮箱的连接薄弱的问题，在齿轮箱上设计了耳孔，同时大幅修改电机支架盘的设计，将采用螺栓加固。齿轮箱设计也进行了较大的调整，已联系商家加工。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（3）修改了蜗轮蜗杆的装配方式，将在实物操作中尤其注意。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（4）修改了支撑足的尺寸参数以配合其余关键零件。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（5）对氮气弹簧的连接方式与型号进行了修改。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（5）将控制板、电机和电池的放置位置进行了估计，并补充了其支撑方式。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已完成建模，加工装配中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继续装配与调试。</w:t>
      </w:r>
    </w:p>
    <w:sectPr>
      <w:pgSz w:w="11906" w:h="16838"/>
      <w:pgMar w:top="907" w:right="964" w:bottom="794" w:left="96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3E3D0E"/>
    <w:rsid w:val="019B6BF0"/>
    <w:rsid w:val="019C2381"/>
    <w:rsid w:val="039969E2"/>
    <w:rsid w:val="06AF5DFA"/>
    <w:rsid w:val="06C70D63"/>
    <w:rsid w:val="07AD2929"/>
    <w:rsid w:val="0B590F71"/>
    <w:rsid w:val="0FEC5853"/>
    <w:rsid w:val="1189184E"/>
    <w:rsid w:val="1429156A"/>
    <w:rsid w:val="14645668"/>
    <w:rsid w:val="168620AC"/>
    <w:rsid w:val="171F6174"/>
    <w:rsid w:val="190C0D9E"/>
    <w:rsid w:val="231A185C"/>
    <w:rsid w:val="25E719C4"/>
    <w:rsid w:val="28597E09"/>
    <w:rsid w:val="366A5B03"/>
    <w:rsid w:val="381F4C36"/>
    <w:rsid w:val="3FEC510F"/>
    <w:rsid w:val="41AB3700"/>
    <w:rsid w:val="45EC1427"/>
    <w:rsid w:val="481169EF"/>
    <w:rsid w:val="4B2130CF"/>
    <w:rsid w:val="4CE60DE1"/>
    <w:rsid w:val="56156DF5"/>
    <w:rsid w:val="56AB75C3"/>
    <w:rsid w:val="57633D28"/>
    <w:rsid w:val="589A3009"/>
    <w:rsid w:val="5EDC0F08"/>
    <w:rsid w:val="61BF7588"/>
    <w:rsid w:val="61FB3D3D"/>
    <w:rsid w:val="623B5450"/>
    <w:rsid w:val="63E875CA"/>
    <w:rsid w:val="684D336D"/>
    <w:rsid w:val="6D535020"/>
    <w:rsid w:val="72EB5C0D"/>
    <w:rsid w:val="75311728"/>
    <w:rsid w:val="755C1738"/>
    <w:rsid w:val="772D175A"/>
    <w:rsid w:val="798A4C54"/>
    <w:rsid w:val="7D8A1629"/>
    <w:rsid w:val="7E230AFA"/>
    <w:rsid w:val="7E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2020-12-19T07:06:30Z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