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ME209 第10周会议记录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2020.11.13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东中院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全员参加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drawing>
          <wp:inline distT="0" distB="0" distL="114300" distR="114300">
            <wp:extent cx="4347845" cy="2802890"/>
            <wp:effectExtent l="0" t="0" r="8255" b="3810"/>
            <wp:docPr id="1" name="图片 1" descr="微信图片_20201113154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1113154707"/>
                    <pic:cNvPicPr>
                      <a:picLocks noChangeAspect="1"/>
                    </pic:cNvPicPr>
                  </pic:nvPicPr>
                  <pic:blipFill>
                    <a:blip r:embed="rId4"/>
                    <a:srcRect l="6049" t="18820" r="10838" b="9746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检查任务情况，安排后续任务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审核了3D建模完成情况，目前整体模型已初步具备形体；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在蜗轮蜗杆装配方面遇到了一些技术难题，目前正尝试解决；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考虑到如果蜗轮蜗杆放置于轮部，可能导致轴过细，可能无法很好地完成承力传力功能，因此老师建议采用同步带代替，将蜗轮蜗杆放置于万向节附近，此思路可予以考虑；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对探测系统进行了简单的探讨；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开始准备详细设计答辩，初步进行了答辩分工，也进行了答辩思路的简要探讨；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大创项目已成功立项，组员补充填报了相应大创项目的信息。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结论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任务有序进行中，部分技术难点可查阅资料。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继续按计划执行。</w:t>
      </w:r>
    </w:p>
    <w:sectPr>
      <w:pgSz w:w="11906" w:h="16838"/>
      <w:pgMar w:top="907" w:right="964" w:bottom="794" w:left="96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CAE1"/>
    <w:multiLevelType w:val="singleLevel"/>
    <w:tmpl w:val="42EDCA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13E3D0E"/>
    <w:rsid w:val="019B6BF0"/>
    <w:rsid w:val="019C2381"/>
    <w:rsid w:val="06C70D63"/>
    <w:rsid w:val="07AD2929"/>
    <w:rsid w:val="0B590F71"/>
    <w:rsid w:val="0FEC5853"/>
    <w:rsid w:val="1189184E"/>
    <w:rsid w:val="1429156A"/>
    <w:rsid w:val="171F6174"/>
    <w:rsid w:val="190C0D9E"/>
    <w:rsid w:val="25E719C4"/>
    <w:rsid w:val="28597E09"/>
    <w:rsid w:val="366A5B03"/>
    <w:rsid w:val="45EC1427"/>
    <w:rsid w:val="481169EF"/>
    <w:rsid w:val="56156DF5"/>
    <w:rsid w:val="56AB75C3"/>
    <w:rsid w:val="57633D28"/>
    <w:rsid w:val="589A3009"/>
    <w:rsid w:val="5EDC0F08"/>
    <w:rsid w:val="61BF7588"/>
    <w:rsid w:val="61FB3D3D"/>
    <w:rsid w:val="623B5450"/>
    <w:rsid w:val="684D336D"/>
    <w:rsid w:val="6D535020"/>
    <w:rsid w:val="72EB5C0D"/>
    <w:rsid w:val="755C1738"/>
    <w:rsid w:val="772D175A"/>
    <w:rsid w:val="798A4C54"/>
    <w:rsid w:val="7E230AFA"/>
    <w:rsid w:val="7EF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2020-11-15T13:32:37Z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