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ME209 第12周会议记录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2020.11.28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学生创新中心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330575" cy="2498090"/>
            <wp:effectExtent l="0" t="0" r="9525" b="3810"/>
            <wp:docPr id="1" name="图片 1" descr="IMG_20201123_21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1123_214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探讨结构优化方案，探讨材料选型与购买事宜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firstLine="480" w:firstLineChars="20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受到13-14周考试周影响，主要进行完善优化工作，并与店家联系采购零件与材料。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总结第三次汇报的不足之处，后续考虑改进方法；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适当改进了部分尺寸，后续可能会根据实际加工情况再多次修改；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确定了电机选型，购买的电机本周到货；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根据拓扑仿真，机构主体主要采用铝合金，部分考虑使用碳纤维；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与部分店家进行了联系，也考虑了部分零件的加工问题；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进行了成本的简要估算，后续会进一步考核成本。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14周考试结束后立即开始实物操作，13周工作进度暂缓，进行采购即可。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采购材料，若有改进方案可立即提出。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CAE1"/>
    <w:multiLevelType w:val="singleLevel"/>
    <w:tmpl w:val="42EDC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C70D63"/>
    <w:rsid w:val="07AD2929"/>
    <w:rsid w:val="0B590F71"/>
    <w:rsid w:val="0FEC5853"/>
    <w:rsid w:val="1189184E"/>
    <w:rsid w:val="1429156A"/>
    <w:rsid w:val="171F6174"/>
    <w:rsid w:val="190C0D9E"/>
    <w:rsid w:val="231A185C"/>
    <w:rsid w:val="25E719C4"/>
    <w:rsid w:val="28597E09"/>
    <w:rsid w:val="366A5B03"/>
    <w:rsid w:val="41AB3700"/>
    <w:rsid w:val="45EC1427"/>
    <w:rsid w:val="481169EF"/>
    <w:rsid w:val="56156DF5"/>
    <w:rsid w:val="56AB75C3"/>
    <w:rsid w:val="57633D28"/>
    <w:rsid w:val="589A3009"/>
    <w:rsid w:val="5EDC0F08"/>
    <w:rsid w:val="61BF7588"/>
    <w:rsid w:val="61FB3D3D"/>
    <w:rsid w:val="623B5450"/>
    <w:rsid w:val="684D336D"/>
    <w:rsid w:val="6D535020"/>
    <w:rsid w:val="72EB5C0D"/>
    <w:rsid w:val="755C1738"/>
    <w:rsid w:val="772D175A"/>
    <w:rsid w:val="798A4C54"/>
    <w:rsid w:val="7D8A1629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2020-11-30T02:11:12Z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