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ME209 第2周会议记录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2020.9.16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东中院1楼讨论区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全员参加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基本确定选题，讨论相关实行方案，初步任务分工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进一步讨论先前的方案，预估需求，分析可行性与创新性，并一致同意选择方案②，即“管道毛刺探测器”为设计课题。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讨论实行方案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①探讨了管道探测机器结构需具备的基本特性，将该机器分为移动与探测两部分，并以设计机器的管道爬行机构为主要难点。理想的机器应当在多种环境下既能维持自身稳定，又能以一定速度向前运动，同时能够灵活转弯，并即时探测管道内壁提供相应反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②了解市面上类似产品的设计思路，查阅相关论文，考虑吸盘式、轮式、螺旋掘进、履带式等管道机器人，重点调研了螺旋前进式管道机器人，探讨了运行以及设计可行性。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初步任务分工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周末由邵昊南进行市场调研分析，易俊杰、徐文焯进行相关专业论文研究，张泽楷安排任务时间节点并绘制甘特图，计划四人共同完成QFD。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初步决定设计管道毛刺探测器，从移动与探测两部分进行设计。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①探讨可行的设计方案，制定计划。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②联系学院老师，计划前往实验室了解相关信息。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6CB7E4"/>
    <w:multiLevelType w:val="singleLevel"/>
    <w:tmpl w:val="FD6CB7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4691BB7"/>
    <w:rsid w:val="13904EEE"/>
    <w:rsid w:val="1429156A"/>
    <w:rsid w:val="1DAE5600"/>
    <w:rsid w:val="1ED87340"/>
    <w:rsid w:val="339B4B1A"/>
    <w:rsid w:val="37321DC4"/>
    <w:rsid w:val="48200FE5"/>
    <w:rsid w:val="4DC94F7F"/>
    <w:rsid w:val="5558497D"/>
    <w:rsid w:val="56AB75C3"/>
    <w:rsid w:val="616B1120"/>
    <w:rsid w:val="637440C1"/>
    <w:rsid w:val="6C1061B0"/>
    <w:rsid w:val="6D535020"/>
    <w:rsid w:val="79C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2020-09-19T00:55:15Z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