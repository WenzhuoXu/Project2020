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第13周会议记录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2020.12.4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701290" cy="2019935"/>
            <wp:effectExtent l="0" t="0" r="3810" b="12065"/>
            <wp:docPr id="1" name="图片 1" descr="022075ecd5e9fc9fa43f29a6b84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2075ecd5e9fc9fa43f29a6b845224"/>
                    <pic:cNvPicPr>
                      <a:picLocks noChangeAspect="1"/>
                    </pic:cNvPicPr>
                  </pic:nvPicPr>
                  <pic:blipFill>
                    <a:blip r:embed="rId4"/>
                    <a:srcRect t="3107" r="2810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5705" cy="3072765"/>
            <wp:effectExtent l="0" t="0" r="10795" b="635"/>
            <wp:docPr id="2" name="图片 2" descr="f1a5c82e3d4f29548fbac0eb3511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a5c82e3d4f29548fbac0eb35117dd"/>
                    <pic:cNvPicPr>
                      <a:picLocks noChangeAspect="1"/>
                    </pic:cNvPicPr>
                  </pic:nvPicPr>
                  <pic:blipFill>
                    <a:blip r:embed="rId5"/>
                    <a:srcRect t="12688" b="29802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96565" cy="2133600"/>
            <wp:effectExtent l="0" t="0" r="635" b="0"/>
            <wp:docPr id="3" name="图片 3" descr="912d55bcde7ebcc69a187a28b0f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2d55bcde7ebcc69a187a28b0f1857"/>
                    <pic:cNvPicPr>
                      <a:picLocks noChangeAspect="1"/>
                    </pic:cNvPicPr>
                  </pic:nvPicPr>
                  <pic:blipFill>
                    <a:blip r:embed="rId6"/>
                    <a:srcRect t="14406" b="52732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69895" cy="2122805"/>
            <wp:effectExtent l="0" t="0" r="1905" b="10795"/>
            <wp:docPr id="4" name="图片 4" descr="b1b7cb6eb5052f194b1331a25dca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b7cb6eb5052f194b1331a25dca09f"/>
                    <pic:cNvPicPr>
                      <a:picLocks noChangeAspect="1"/>
                    </pic:cNvPicPr>
                  </pic:nvPicPr>
                  <pic:blipFill>
                    <a:blip r:embed="rId7"/>
                    <a:srcRect t="18370" b="4863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购买部分材料与零件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受到13-14周考试周影响，主要进行简要的零件修改与尺寸标注，并采购。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成员讨论了关键部件的选型问题，结合已有模型和预期进行的改动，以及商家价格与口碑，购买了电机、氮气弹簧等核心部件，如上截图所示，部分部件已到货。另，已在米思米选购同步带与带轮。足部轮子也已咨询了相应的店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齿轮箱与滑块预计发加工，因此将进行简要的尺寸确定与结构修改。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14周考试结束后立即开始实物操作。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采购材料，模型修正，实物操作。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0C0A52"/>
    <w:multiLevelType w:val="singleLevel"/>
    <w:tmpl w:val="C30C0A5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3ABCCAC"/>
    <w:multiLevelType w:val="singleLevel"/>
    <w:tmpl w:val="73ABCC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AF5DFA"/>
    <w:rsid w:val="06C70D63"/>
    <w:rsid w:val="07AD2929"/>
    <w:rsid w:val="0B590F71"/>
    <w:rsid w:val="0FEC5853"/>
    <w:rsid w:val="1189184E"/>
    <w:rsid w:val="1429156A"/>
    <w:rsid w:val="171F6174"/>
    <w:rsid w:val="190C0D9E"/>
    <w:rsid w:val="231A185C"/>
    <w:rsid w:val="25E719C4"/>
    <w:rsid w:val="28597E09"/>
    <w:rsid w:val="366A5B03"/>
    <w:rsid w:val="381F4C36"/>
    <w:rsid w:val="41AB3700"/>
    <w:rsid w:val="45EC1427"/>
    <w:rsid w:val="481169EF"/>
    <w:rsid w:val="4CE60DE1"/>
    <w:rsid w:val="56156DF5"/>
    <w:rsid w:val="56AB75C3"/>
    <w:rsid w:val="57633D28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2020-12-06T02:01:55Z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