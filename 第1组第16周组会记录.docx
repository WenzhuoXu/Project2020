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ME209 第16周会议记录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2020.12.26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学生创新中心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全员参加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3456940" cy="2592705"/>
            <wp:effectExtent l="0" t="0" r="10160" b="10795"/>
            <wp:docPr id="1" name="图片 1" descr="e75e5ae48d53add38d14f902425fe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75e5ae48d53add38d14f902425feb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64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一、本周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议题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初步完成装配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二、主要讨论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（1）零件采买与装配工作由徐文焯、邵昊南、易俊杰完成，张泽楷负责电控调试并购买了测试用的亚克力管道。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（2）对设计中存在缺陷的部分，在装配时尽量予以修正。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（3）装配误差较大，需要进行足够的补偿。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结论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已初步完成装配但仍然有部分需要修正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64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下周工作安排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继续装配与调试。</w:t>
      </w:r>
      <w:bookmarkStart w:id="0" w:name="_GoBack"/>
      <w:bookmarkEnd w:id="0"/>
    </w:p>
    <w:sectPr>
      <w:pgSz w:w="11906" w:h="16838"/>
      <w:pgMar w:top="907" w:right="964" w:bottom="794" w:left="96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13E3D0E"/>
    <w:rsid w:val="019B6BF0"/>
    <w:rsid w:val="019C2381"/>
    <w:rsid w:val="039969E2"/>
    <w:rsid w:val="06AF5DFA"/>
    <w:rsid w:val="06C70D63"/>
    <w:rsid w:val="07AD2929"/>
    <w:rsid w:val="0B590F71"/>
    <w:rsid w:val="0FEC5853"/>
    <w:rsid w:val="1189184E"/>
    <w:rsid w:val="1429156A"/>
    <w:rsid w:val="14645668"/>
    <w:rsid w:val="168620AC"/>
    <w:rsid w:val="171F6174"/>
    <w:rsid w:val="190C0D9E"/>
    <w:rsid w:val="231A185C"/>
    <w:rsid w:val="25E719C4"/>
    <w:rsid w:val="28597E09"/>
    <w:rsid w:val="366A5B03"/>
    <w:rsid w:val="381F4C36"/>
    <w:rsid w:val="3AEA355D"/>
    <w:rsid w:val="3FEC510F"/>
    <w:rsid w:val="41AB3700"/>
    <w:rsid w:val="45EC1427"/>
    <w:rsid w:val="481169EF"/>
    <w:rsid w:val="4B2130CF"/>
    <w:rsid w:val="4CE60DE1"/>
    <w:rsid w:val="56156DF5"/>
    <w:rsid w:val="56AB75C3"/>
    <w:rsid w:val="57633D28"/>
    <w:rsid w:val="589A3009"/>
    <w:rsid w:val="5EDC0F08"/>
    <w:rsid w:val="61BF7588"/>
    <w:rsid w:val="61FB3D3D"/>
    <w:rsid w:val="623B5450"/>
    <w:rsid w:val="63E875CA"/>
    <w:rsid w:val="684D336D"/>
    <w:rsid w:val="6D535020"/>
    <w:rsid w:val="72EB5C0D"/>
    <w:rsid w:val="75311728"/>
    <w:rsid w:val="755C1738"/>
    <w:rsid w:val="772D175A"/>
    <w:rsid w:val="798A4C54"/>
    <w:rsid w:val="7D8A1629"/>
    <w:rsid w:val="7E230AFA"/>
    <w:rsid w:val="7EF3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2021-01-01T13:47:11Z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