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ME209 第9周会议记录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2020.11.7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学生创新中心B楼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2277110" cy="1708150"/>
            <wp:effectExtent l="0" t="0" r="8890" b="6350"/>
            <wp:docPr id="1" name="图片 1" descr="20664cf4d4a7d30fb98dd045307b4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664cf4d4a7d30fb98dd045307b4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（易俊杰因感冒采取微信电话形式参与会议）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检查任务情况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审核了上周安排任务的完成情况，目前已初步完成主要箱体的建模工作，在设计箱体时预留了一些空间，后期设计走线可能成为技术难点；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已购买可能符合预期的电机，并购买了航模电池，计划进行一些简单的测试；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（3）修正了之前建模中存在的齿轮打齿问题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任务进度基本处于正常状态。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继续按照分工执行。</w:t>
      </w:r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CAE1"/>
    <w:multiLevelType w:val="singleLevel"/>
    <w:tmpl w:val="42EDC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6C70D63"/>
    <w:rsid w:val="0B590F71"/>
    <w:rsid w:val="0FEC5853"/>
    <w:rsid w:val="1429156A"/>
    <w:rsid w:val="171F6174"/>
    <w:rsid w:val="190C0D9E"/>
    <w:rsid w:val="25E719C4"/>
    <w:rsid w:val="28597E09"/>
    <w:rsid w:val="366A5B03"/>
    <w:rsid w:val="45EC1427"/>
    <w:rsid w:val="481169EF"/>
    <w:rsid w:val="56156DF5"/>
    <w:rsid w:val="56AB75C3"/>
    <w:rsid w:val="589A3009"/>
    <w:rsid w:val="5EDC0F08"/>
    <w:rsid w:val="61BF7588"/>
    <w:rsid w:val="61FB3D3D"/>
    <w:rsid w:val="623B5450"/>
    <w:rsid w:val="684D336D"/>
    <w:rsid w:val="6D535020"/>
    <w:rsid w:val="72EB5C0D"/>
    <w:rsid w:val="755C1738"/>
    <w:rsid w:val="772D175A"/>
    <w:rsid w:val="798A4C54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2020-11-08T07:39:25Z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