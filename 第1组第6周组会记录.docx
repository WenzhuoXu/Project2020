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ME209 第6周会议记录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2020.10.16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东中院教室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全员参加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drawing>
          <wp:inline distT="0" distB="0" distL="114300" distR="114300">
            <wp:extent cx="3587115" cy="2690495"/>
            <wp:effectExtent l="0" t="0" r="6985" b="1905"/>
            <wp:docPr id="1" name="图片 1" descr="df7316e834389e9d73bfd50a7f81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f7316e834389e9d73bfd50a7f81e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一、本周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议题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探讨机构实现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二、主要讨论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再次讨论先前提到的机构，结合本次提出的新想法，给出一个简短的总结：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主动机构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①采用锥齿轮的方式将电机动力传导至四个锥齿轮，并尝试引入差速器解决转向时内轮与外轮速度不一致的问题。差速器的原理已经由组员探讨研究。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②采用套筒与弹簧结合的方式，其中弹簧实现伸缩支撑功能，能将轮子支撑到管壁并适应管壁形状与尺寸，套筒将解决弹簧径向几乎没有强度的问题，考虑到套筒将引入过多的自由度，导致旋转运动无法从驱动杆传递至轮部，因而考虑增加键式连接，使套筒仅在轴向有自由度而不会产生多余的旋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③采用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利用弹簧扭矩达到回弹效果的凸轮设计，能够在管道半径缩小时使杆件向内移动并储存弹性势能，而半径增大时释放弹性势能使杆件向外移动，有可能达到预期的伸缩效果。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④考虑了万向节的设计，但因为自由度问题暂时没有得出理想的设计方案。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从动机构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①采用摇杆滑块的设计，类似雨伞结构，增加中轴杆件数目以提升稳定性。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②考虑是否可以不将机体设计成两段，而仅采用一段式设计，如此从动机构是否能更加稳定，结构是否更加精简。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结论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主动机构的设计仍然是难点，在杆件伸缩方面有很多思路，但传动问题仍然没有得到有效解决，急需查阅更多专业技术资料以获得解决办法。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下周工作安排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查阅更多资料，并预约实验中心老师提供一定的技术支持。</w:t>
      </w:r>
    </w:p>
    <w:sectPr>
      <w:pgSz w:w="11906" w:h="16838"/>
      <w:pgMar w:top="907" w:right="964" w:bottom="794" w:left="96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DCAE1"/>
    <w:multiLevelType w:val="singleLevel"/>
    <w:tmpl w:val="42EDCAE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13E3D0E"/>
    <w:rsid w:val="019B6BF0"/>
    <w:rsid w:val="019C2381"/>
    <w:rsid w:val="06C70D63"/>
    <w:rsid w:val="0B590F71"/>
    <w:rsid w:val="0FEC5853"/>
    <w:rsid w:val="1429156A"/>
    <w:rsid w:val="190C0D9E"/>
    <w:rsid w:val="28597E09"/>
    <w:rsid w:val="366A5B03"/>
    <w:rsid w:val="45EC1427"/>
    <w:rsid w:val="481169EF"/>
    <w:rsid w:val="56156DF5"/>
    <w:rsid w:val="56AB75C3"/>
    <w:rsid w:val="589A3009"/>
    <w:rsid w:val="61FB3D3D"/>
    <w:rsid w:val="623B5450"/>
    <w:rsid w:val="684D336D"/>
    <w:rsid w:val="6D535020"/>
    <w:rsid w:val="72EB5C0D"/>
    <w:rsid w:val="755C1738"/>
    <w:rsid w:val="772D175A"/>
    <w:rsid w:val="7EF3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2020-10-24T12:16:12Z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